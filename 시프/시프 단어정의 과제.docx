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1283" w14:textId="2D03D783" w:rsidR="002E5473" w:rsidRDefault="001213BF" w:rsidP="0087353E">
      <w:pPr>
        <w:pStyle w:val="Title"/>
      </w:pPr>
      <w:r>
        <w:t>Context</w:t>
      </w:r>
    </w:p>
    <w:p w14:paraId="5A98E4FC" w14:textId="0A95D566" w:rsidR="009773E4" w:rsidRDefault="00E174A0" w:rsidP="0087353E">
      <w:pPr>
        <w:pStyle w:val="Date"/>
      </w:pPr>
      <w:r>
        <w:t xml:space="preserve">Due at Thursday, </w:t>
      </w:r>
      <w:r w:rsidR="007018C3">
        <w:rPr>
          <w:rFonts w:hint="eastAsia"/>
          <w:lang w:eastAsia="ko-KR"/>
        </w:rPr>
        <w:t>M</w:t>
      </w:r>
      <w:r w:rsidR="007018C3">
        <w:rPr>
          <w:lang w:eastAsia="ko-KR"/>
        </w:rPr>
        <w:t>arch</w:t>
      </w:r>
      <w:r w:rsidR="009773E4">
        <w:t xml:space="preserve"> </w:t>
      </w:r>
      <w:r w:rsidR="0099685D">
        <w:t>1</w:t>
      </w:r>
      <w:r w:rsidR="007018C3">
        <w:t>4</w:t>
      </w:r>
      <w:r w:rsidR="009773E4">
        <w:t>, 201</w:t>
      </w:r>
      <w:r w:rsidR="0099685D">
        <w:t>8</w:t>
      </w:r>
      <w:r w:rsidR="007018C3">
        <w:t xml:space="preserve"> at 8:30 AM</w:t>
      </w:r>
    </w:p>
    <w:p w14:paraId="369576A2" w14:textId="710205E1" w:rsidR="0079214E" w:rsidRDefault="001213BF" w:rsidP="0079214E">
      <w:pPr>
        <w:pStyle w:val="Heading1"/>
        <w:spacing w:after="360"/>
      </w:pPr>
      <w:r>
        <w:t>Jargons in System</w:t>
      </w:r>
    </w:p>
    <w:p w14:paraId="2BE711BD" w14:textId="4E37B40F" w:rsidR="0099685D" w:rsidRDefault="0099685D" w:rsidP="0079214E">
      <w:pPr>
        <w:pStyle w:val="BodyText"/>
      </w:pPr>
      <w:r>
        <w:t xml:space="preserve">Find meanings of following words in </w:t>
      </w:r>
      <w:r w:rsidR="001213BF">
        <w:t>system</w:t>
      </w:r>
      <w:r>
        <w:t xml:space="preserve"> context</w:t>
      </w:r>
      <w:r w:rsidR="001213BF">
        <w:t xml:space="preserve"> and describe them in short sentences.</w:t>
      </w:r>
    </w:p>
    <w:p w14:paraId="4ED2D40C" w14:textId="77777777" w:rsidR="001213BF" w:rsidRDefault="001213BF" w:rsidP="001213BF">
      <w:pPr>
        <w:pStyle w:val="a"/>
      </w:pPr>
      <w:r>
        <w:t>endian</w:t>
      </w:r>
    </w:p>
    <w:p w14:paraId="091DBFC8" w14:textId="77777777" w:rsidR="001213BF" w:rsidRDefault="001213BF" w:rsidP="001213BF">
      <w:pPr>
        <w:pStyle w:val="a"/>
      </w:pPr>
      <w:proofErr w:type="spellStart"/>
      <w:r>
        <w:t>cisc</w:t>
      </w:r>
      <w:proofErr w:type="spellEnd"/>
      <w:r>
        <w:t xml:space="preserve"> vs </w:t>
      </w:r>
      <w:proofErr w:type="spellStart"/>
      <w:r>
        <w:t>risc</w:t>
      </w:r>
      <w:proofErr w:type="spellEnd"/>
    </w:p>
    <w:p w14:paraId="555312F4" w14:textId="77777777" w:rsidR="001213BF" w:rsidRDefault="001213BF" w:rsidP="001213BF">
      <w:pPr>
        <w:pStyle w:val="a"/>
      </w:pPr>
      <w:r>
        <w:t>register</w:t>
      </w:r>
    </w:p>
    <w:p w14:paraId="6F0AF66D" w14:textId="77777777" w:rsidR="001213BF" w:rsidRDefault="001213BF" w:rsidP="001213BF">
      <w:pPr>
        <w:pStyle w:val="a"/>
      </w:pPr>
      <w:r>
        <w:t>cache</w:t>
      </w:r>
    </w:p>
    <w:p w14:paraId="129CA0FF" w14:textId="77777777" w:rsidR="001213BF" w:rsidRDefault="001213BF" w:rsidP="001213BF">
      <w:pPr>
        <w:pStyle w:val="a"/>
      </w:pPr>
      <w:r>
        <w:t>floating point</w:t>
      </w:r>
    </w:p>
    <w:p w14:paraId="1DD9119C" w14:textId="77777777" w:rsidR="001213BF" w:rsidRDefault="001213BF" w:rsidP="001213BF">
      <w:pPr>
        <w:pStyle w:val="a"/>
      </w:pPr>
      <w:r>
        <w:t>two's complement</w:t>
      </w:r>
    </w:p>
    <w:p w14:paraId="2B853F47" w14:textId="77777777" w:rsidR="001213BF" w:rsidRDefault="001213BF" w:rsidP="001213BF">
      <w:pPr>
        <w:pStyle w:val="a"/>
      </w:pPr>
      <w:r>
        <w:t>Boolean</w:t>
      </w:r>
    </w:p>
    <w:p w14:paraId="31D943B6" w14:textId="77777777" w:rsidR="001213BF" w:rsidRDefault="001213BF" w:rsidP="001213BF">
      <w:pPr>
        <w:pStyle w:val="a"/>
      </w:pPr>
      <w:r>
        <w:t>Expand</w:t>
      </w:r>
    </w:p>
    <w:p w14:paraId="77076A71" w14:textId="77777777" w:rsidR="001213BF" w:rsidRDefault="001213BF" w:rsidP="001213BF">
      <w:pPr>
        <w:pStyle w:val="a"/>
      </w:pPr>
      <w:r>
        <w:t>Truncate</w:t>
      </w:r>
    </w:p>
    <w:p w14:paraId="728B5C45" w14:textId="77777777" w:rsidR="001213BF" w:rsidRDefault="001213BF" w:rsidP="001213BF">
      <w:pPr>
        <w:pStyle w:val="a"/>
      </w:pPr>
      <w:r>
        <w:t>Justify</w:t>
      </w:r>
    </w:p>
    <w:p w14:paraId="675FC092" w14:textId="77777777" w:rsidR="001213BF" w:rsidRDefault="001213BF" w:rsidP="001213BF">
      <w:pPr>
        <w:pStyle w:val="a"/>
      </w:pPr>
      <w:r>
        <w:t>Negation (math)</w:t>
      </w:r>
    </w:p>
    <w:p w14:paraId="5F6B8478" w14:textId="77777777" w:rsidR="001213BF" w:rsidRDefault="001213BF" w:rsidP="001213BF">
      <w:pPr>
        <w:pStyle w:val="a"/>
      </w:pPr>
      <w:r>
        <w:t>Rounding (math)</w:t>
      </w:r>
    </w:p>
    <w:p w14:paraId="3AC5CADB" w14:textId="77777777" w:rsidR="001213BF" w:rsidRDefault="001213BF" w:rsidP="001213BF">
      <w:pPr>
        <w:pStyle w:val="a"/>
      </w:pPr>
      <w:r>
        <w:t>Power of 2 (math)</w:t>
      </w:r>
    </w:p>
    <w:p w14:paraId="5104168A" w14:textId="77777777" w:rsidR="001213BF" w:rsidRDefault="001213BF" w:rsidP="001213BF">
      <w:pPr>
        <w:pStyle w:val="a"/>
      </w:pPr>
      <w:r>
        <w:t>Ceiling and floor (math)</w:t>
      </w:r>
    </w:p>
    <w:p w14:paraId="24E183F3" w14:textId="77777777" w:rsidR="001213BF" w:rsidRDefault="001213BF" w:rsidP="001213BF">
      <w:pPr>
        <w:pStyle w:val="a"/>
      </w:pPr>
      <w:proofErr w:type="spellStart"/>
      <w:r>
        <w:t>Monoticity</w:t>
      </w:r>
      <w:proofErr w:type="spellEnd"/>
    </w:p>
    <w:p w14:paraId="7A8FD69E" w14:textId="77777777" w:rsidR="001213BF" w:rsidRDefault="001213BF" w:rsidP="001213BF">
      <w:pPr>
        <w:pStyle w:val="a"/>
      </w:pPr>
      <w:r>
        <w:t xml:space="preserve">Commutative / Associative / </w:t>
      </w:r>
      <w:proofErr w:type="spellStart"/>
      <w:r>
        <w:t>Ditributive</w:t>
      </w:r>
      <w:proofErr w:type="spellEnd"/>
    </w:p>
    <w:p w14:paraId="7B296754" w14:textId="77777777" w:rsidR="001213BF" w:rsidRDefault="001213BF" w:rsidP="001213BF">
      <w:pPr>
        <w:pStyle w:val="a"/>
      </w:pPr>
      <w:r>
        <w:t>Branch</w:t>
      </w:r>
    </w:p>
    <w:p w14:paraId="7E6DEC23" w14:textId="77777777" w:rsidR="001213BF" w:rsidRDefault="001213BF" w:rsidP="001213BF">
      <w:pPr>
        <w:pStyle w:val="a"/>
      </w:pPr>
      <w:proofErr w:type="spellStart"/>
      <w:r>
        <w:t>gcc</w:t>
      </w:r>
      <w:proofErr w:type="spellEnd"/>
    </w:p>
    <w:p w14:paraId="5A08E6D6" w14:textId="77777777" w:rsidR="001213BF" w:rsidRDefault="001213BF" w:rsidP="001213BF">
      <w:pPr>
        <w:pStyle w:val="a"/>
      </w:pPr>
      <w:r>
        <w:t>Compiler</w:t>
      </w:r>
    </w:p>
    <w:p w14:paraId="228C7DC8" w14:textId="77777777" w:rsidR="001213BF" w:rsidRDefault="001213BF" w:rsidP="001213BF">
      <w:pPr>
        <w:pStyle w:val="a"/>
      </w:pPr>
      <w:r>
        <w:t>Linker</w:t>
      </w:r>
    </w:p>
    <w:p w14:paraId="02C21390" w14:textId="77777777" w:rsidR="001213BF" w:rsidRDefault="001213BF" w:rsidP="001213BF">
      <w:pPr>
        <w:pStyle w:val="a"/>
      </w:pPr>
      <w:r>
        <w:t>Loader</w:t>
      </w:r>
    </w:p>
    <w:p w14:paraId="6A752DBD" w14:textId="77777777" w:rsidR="001213BF" w:rsidRDefault="001213BF" w:rsidP="001213BF">
      <w:pPr>
        <w:pStyle w:val="a"/>
      </w:pPr>
      <w:r>
        <w:t>Assembly</w:t>
      </w:r>
    </w:p>
    <w:p w14:paraId="2C688EDE" w14:textId="77777777" w:rsidR="001213BF" w:rsidRDefault="001213BF" w:rsidP="001213BF">
      <w:pPr>
        <w:pStyle w:val="a"/>
      </w:pPr>
      <w:r>
        <w:t>Difference between x86 and x86-64</w:t>
      </w:r>
    </w:p>
    <w:p w14:paraId="432D9D41" w14:textId="403F7FB6" w:rsidR="0099685D" w:rsidRPr="0099685D" w:rsidRDefault="001213BF" w:rsidP="001213BF">
      <w:pPr>
        <w:pStyle w:val="a"/>
      </w:pPr>
      <w:r>
        <w:t>Microarchitecture</w:t>
      </w:r>
    </w:p>
    <w:p w14:paraId="65648A0C" w14:textId="4CEA3645" w:rsidR="0099685D" w:rsidRPr="0099685D" w:rsidRDefault="005C2C85" w:rsidP="0099685D">
      <w:pPr>
        <w:pStyle w:val="a"/>
      </w:pPr>
      <w:r>
        <w:rPr>
          <w:rFonts w:hint="eastAsia"/>
        </w:rPr>
        <w:t>M</w:t>
      </w:r>
      <w:r>
        <w:t>odulo</w:t>
      </w:r>
      <w:bookmarkStart w:id="0" w:name="_GoBack"/>
      <w:bookmarkEnd w:id="0"/>
    </w:p>
    <w:p w14:paraId="6E8674CA" w14:textId="77777777" w:rsidR="001C55CB" w:rsidRDefault="001C55CB" w:rsidP="0079214E">
      <w:pPr>
        <w:pStyle w:val="Heading1"/>
        <w:spacing w:after="360"/>
        <w:rPr>
          <w:rStyle w:val="equation-inline"/>
        </w:rPr>
      </w:pPr>
      <w:r w:rsidRPr="0099685D">
        <w:t>De</w:t>
      </w:r>
      <w:r w:rsidR="00BB6C35" w:rsidRPr="0099685D">
        <w:t>liverables</w:t>
      </w:r>
    </w:p>
    <w:p w14:paraId="4E350928" w14:textId="77777777" w:rsidR="0099685D" w:rsidRDefault="00BB6C35" w:rsidP="0099685D">
      <w:pPr>
        <w:pStyle w:val="ListBullet"/>
      </w:pPr>
      <w:r>
        <w:t>Using MS-Word or other your favorite word-process</w:t>
      </w:r>
      <w:r w:rsidR="0099685D">
        <w:t>ors</w:t>
      </w:r>
      <w:r>
        <w:t xml:space="preserve"> </w:t>
      </w:r>
      <w:r w:rsidR="007D3377">
        <w:t xml:space="preserve">answer to </w:t>
      </w:r>
      <w:r>
        <w:t>the question.</w:t>
      </w:r>
      <w:r w:rsidR="007D3377">
        <w:t xml:space="preserve"> </w:t>
      </w:r>
    </w:p>
    <w:p w14:paraId="373B60AB" w14:textId="0EF45387" w:rsidR="00BB6C35" w:rsidRDefault="004F59CD" w:rsidP="0099685D">
      <w:pPr>
        <w:pStyle w:val="ListBullet"/>
      </w:pPr>
      <w:r>
        <w:t xml:space="preserve">Name your file to </w:t>
      </w:r>
      <w:proofErr w:type="spellStart"/>
      <w:r>
        <w:t>your_school_</w:t>
      </w:r>
      <w:proofErr w:type="gramStart"/>
      <w:r>
        <w:t>id</w:t>
      </w:r>
      <w:proofErr w:type="spellEnd"/>
      <w:r>
        <w:t>.[</w:t>
      </w:r>
      <w:proofErr w:type="spellStart"/>
      <w:proofErr w:type="gramEnd"/>
      <w:r>
        <w:t>doc</w:t>
      </w:r>
      <w:r w:rsidR="0099685D">
        <w:t>|</w:t>
      </w:r>
      <w:r>
        <w:t>hwp</w:t>
      </w:r>
      <w:proofErr w:type="spellEnd"/>
      <w:r>
        <w:t>]</w:t>
      </w:r>
      <w:r w:rsidR="007D3377">
        <w:t>.</w:t>
      </w:r>
      <w:r w:rsidR="0099685D">
        <w:t xml:space="preserve"> </w:t>
      </w:r>
    </w:p>
    <w:p w14:paraId="7BF8608D" w14:textId="77777777" w:rsidR="004F59CD" w:rsidRDefault="004F59CD" w:rsidP="0099685D">
      <w:pPr>
        <w:pStyle w:val="ListBullet"/>
      </w:pPr>
      <w:r>
        <w:t>Do not compress the file.</w:t>
      </w:r>
    </w:p>
    <w:sectPr w:rsidR="004F59CD" w:rsidSect="00117A33">
      <w:headerReference w:type="default" r:id="rId7"/>
      <w:footerReference w:type="default" r:id="rId8"/>
      <w:pgSz w:w="11906" w:h="16838" w:code="9"/>
      <w:pgMar w:top="1701" w:right="1134" w:bottom="1474" w:left="170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8519E" w14:textId="77777777" w:rsidR="0070799B" w:rsidRDefault="0070799B">
      <w:r>
        <w:separator/>
      </w:r>
    </w:p>
  </w:endnote>
  <w:endnote w:type="continuationSeparator" w:id="0">
    <w:p w14:paraId="70F0DB02" w14:textId="77777777" w:rsidR="0070799B" w:rsidRDefault="0070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KoPub바탕체 Medium">
    <w:panose1 w:val="00000600000000000000"/>
    <w:charset w:val="81"/>
    <w:family w:val="roma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B_K850Light"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KoPub돋움체 Medium">
    <w:panose1 w:val="00000600000000000000"/>
    <w:charset w:val="81"/>
    <w:family w:val="roman"/>
    <w:pitch w:val="variable"/>
    <w:sig w:usb0="8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A06B1" w14:textId="77777777" w:rsidR="009A65AB" w:rsidRPr="000D3D00" w:rsidRDefault="00117A33" w:rsidP="00117A33">
    <w:pPr>
      <w:pStyle w:val="Footer"/>
      <w:rPr>
        <w:kern w:val="2"/>
        <w:sz w:val="20"/>
      </w:rPr>
    </w:pPr>
    <w:r w:rsidRPr="00DE300E">
      <w:rPr>
        <w:noProof/>
      </w:rPr>
      <w:drawing>
        <wp:anchor distT="0" distB="0" distL="114300" distR="114300" simplePos="0" relativeHeight="251659264" behindDoc="0" locked="0" layoutInCell="1" allowOverlap="1" wp14:anchorId="0C92B4FC" wp14:editId="7335E7E8">
          <wp:simplePos x="0" y="0"/>
          <wp:positionH relativeFrom="column">
            <wp:posOffset>-755188</wp:posOffset>
          </wp:positionH>
          <wp:positionV relativeFrom="paragraph">
            <wp:posOffset>3695</wp:posOffset>
          </wp:positionV>
          <wp:extent cx="432000" cy="432000"/>
          <wp:effectExtent l="19050" t="19050" r="25400" b="25400"/>
          <wp:wrapNone/>
          <wp:docPr id="9" name="Picture 1" descr="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432000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65AB" w:rsidRPr="00D06D0B">
      <w:t>• Hyoung-Kee Choi</w:t>
    </w:r>
    <w:r w:rsidR="009A65AB">
      <w:rPr>
        <w:rFonts w:hint="eastAsia"/>
      </w:rPr>
      <w:t xml:space="preserve"> </w:t>
    </w:r>
    <w:r w:rsidR="009A65AB" w:rsidRPr="00D06D0B">
      <w:t xml:space="preserve">• </w:t>
    </w:r>
    <w:r w:rsidR="009A65AB">
      <w:rPr>
        <w:rFonts w:hint="eastAsia"/>
      </w:rPr>
      <w:t>class.skku@</w:t>
    </w:r>
    <w:r w:rsidR="009A65AB" w:rsidRPr="00117A33">
      <w:rPr>
        <w:rFonts w:hint="eastAsia"/>
      </w:rPr>
      <w:t>gmail</w:t>
    </w:r>
    <w:r w:rsidR="009A65AB">
      <w:rPr>
        <w:rFonts w:hint="eastAsia"/>
      </w:rPr>
      <w:t xml:space="preserve">.com </w:t>
    </w:r>
    <w:r w:rsidR="009A65AB">
      <w:t>•</w:t>
    </w:r>
    <w:r w:rsidR="009A65AB">
      <w:rPr>
        <w:rFonts w:hint="eastAsia"/>
      </w:rPr>
      <w:t xml:space="preserve"> </w:t>
    </w:r>
    <w:r w:rsidR="009A65AB">
      <w:rPr>
        <w:noProof/>
        <w:vanish/>
        <w:color w:val="0000FF"/>
        <w:sz w:val="27"/>
        <w:szCs w:val="27"/>
      </w:rPr>
      <w:drawing>
        <wp:inline distT="0" distB="0" distL="0" distR="0" wp14:anchorId="760EB09B" wp14:editId="2C9A17EE">
          <wp:extent cx="216000" cy="216000"/>
          <wp:effectExtent l="19050" t="0" r="0" b="0"/>
          <wp:docPr id="10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A65AB">
      <w:rPr>
        <w:rFonts w:hint="eastAsia"/>
      </w:rPr>
      <w:t xml:space="preserve"> @</w:t>
    </w:r>
    <w:proofErr w:type="spellStart"/>
    <w:r w:rsidR="009A65AB">
      <w:rPr>
        <w:rFonts w:hint="eastAsia"/>
      </w:rPr>
      <w:t>baunamana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58E6" w14:textId="77777777" w:rsidR="0070799B" w:rsidRDefault="0070799B">
      <w:r>
        <w:separator/>
      </w:r>
    </w:p>
  </w:footnote>
  <w:footnote w:type="continuationSeparator" w:id="0">
    <w:p w14:paraId="4D4B4B9D" w14:textId="77777777" w:rsidR="0070799B" w:rsidRDefault="00707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6024D" w14:textId="3C2F4EF3" w:rsidR="009A65AB" w:rsidRPr="0099278B" w:rsidRDefault="009A65AB" w:rsidP="00117A33">
    <w:pPr>
      <w:pStyle w:val="Header"/>
    </w:pPr>
    <w:r>
      <w:drawing>
        <wp:anchor distT="0" distB="0" distL="114935" distR="114935" simplePos="0" relativeHeight="251658240" behindDoc="0" locked="0" layoutInCell="1" allowOverlap="1" wp14:anchorId="405B2BE5" wp14:editId="04AFB50E">
          <wp:simplePos x="0" y="0"/>
          <wp:positionH relativeFrom="page">
            <wp:posOffset>157422</wp:posOffset>
          </wp:positionH>
          <wp:positionV relativeFrom="topMargin">
            <wp:align>bottom</wp:align>
          </wp:positionV>
          <wp:extent cx="720090" cy="720090"/>
          <wp:effectExtent l="0" t="0" r="3810" b="3810"/>
          <wp:wrapSquare wrapText="bothSides"/>
          <wp:docPr id="8" name="Picture 8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63C18ACA" wp14:editId="12F643C6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0" t="0" r="19050" b="2540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16200000" scaled="1"/>
                        <a:tileRect/>
                      </a:gradFill>
                      <a:ln w="31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42313F" id="Rectangle 6" o:spid="_x0000_s102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" fillcolor="#bfbfbf" strokecolor="#7f7f7f [1612]" strokeweight=".25pt">
              <v:fill opacity="25559f" color2="#585858" o:opacity2="48497f" rotate="t" angle="180" focus="100%" type="gradient"/>
            </v:rect>
          </w:pict>
        </mc:Fallback>
      </mc:AlternateContent>
    </w:r>
    <w:r w:rsidR="001213BF">
      <w:t xml:space="preserve">System Program </w:t>
    </w:r>
    <w:r>
      <w:rPr>
        <w:rFonts w:hint="eastAsia"/>
      </w:rPr>
      <w:t xml:space="preserve">/ </w:t>
    </w:r>
    <w:r w:rsidR="001213BF">
      <w:t>Spring</w:t>
    </w:r>
    <w:r>
      <w:rPr>
        <w:rFonts w:hint="eastAsia"/>
      </w:rPr>
      <w:t xml:space="preserve"> 20</w:t>
    </w:r>
    <w:r w:rsidR="00AA50CB">
      <w:rPr>
        <w:rFonts w:hint="eastAsia"/>
      </w:rPr>
      <w:t>1</w:t>
    </w:r>
    <w:r w:rsidR="001213BF">
      <w:t>9</w:t>
    </w:r>
    <w:r>
      <w:rPr>
        <w:rFonts w:hint="eastAsia"/>
      </w:rPr>
      <w:tab/>
    </w:r>
    <w:r w:rsidRPr="00A614C8">
      <w:rPr>
        <w:rFonts w:hint="eastAsia"/>
      </w:rPr>
      <w:t xml:space="preserve">page </w:t>
    </w:r>
    <w:r w:rsidRPr="00AB1E23">
      <w:rPr>
        <w:rStyle w:val="PageNumber"/>
        <w:sz w:val="20"/>
        <w:szCs w:val="16"/>
      </w:rPr>
      <w:fldChar w:fldCharType="begin"/>
    </w:r>
    <w:r w:rsidRPr="00AB1E23">
      <w:rPr>
        <w:rStyle w:val="PageNumber"/>
        <w:sz w:val="20"/>
        <w:szCs w:val="16"/>
      </w:rPr>
      <w:instrText xml:space="preserve"> PAGE </w:instrText>
    </w:r>
    <w:r w:rsidRPr="00AB1E23">
      <w:rPr>
        <w:rStyle w:val="PageNumber"/>
        <w:sz w:val="20"/>
        <w:szCs w:val="16"/>
      </w:rPr>
      <w:fldChar w:fldCharType="separate"/>
    </w:r>
    <w:r w:rsidR="00D90D69" w:rsidRPr="00AB1E23">
      <w:rPr>
        <w:rStyle w:val="PageNumber"/>
        <w:sz w:val="20"/>
        <w:szCs w:val="16"/>
      </w:rPr>
      <w:t>1</w:t>
    </w:r>
    <w:r w:rsidRPr="00AB1E23">
      <w:rPr>
        <w:rStyle w:val="PageNumber"/>
        <w:sz w:val="20"/>
        <w:szCs w:val="16"/>
      </w:rPr>
      <w:fldChar w:fldCharType="end"/>
    </w:r>
    <w:r w:rsidRPr="00AB1E23">
      <w:rPr>
        <w:rStyle w:val="PageNumber"/>
        <w:rFonts w:hint="eastAsia"/>
        <w:sz w:val="20"/>
        <w:szCs w:val="16"/>
      </w:rPr>
      <w:t xml:space="preserve"> of </w:t>
    </w:r>
    <w:r w:rsidRPr="00AB1E23">
      <w:rPr>
        <w:rStyle w:val="PageNumber"/>
        <w:sz w:val="20"/>
        <w:szCs w:val="16"/>
      </w:rPr>
      <w:fldChar w:fldCharType="begin"/>
    </w:r>
    <w:r w:rsidRPr="00AB1E23">
      <w:rPr>
        <w:rStyle w:val="PageNumber"/>
        <w:sz w:val="20"/>
        <w:szCs w:val="16"/>
      </w:rPr>
      <w:instrText xml:space="preserve"> NUMPAGES </w:instrText>
    </w:r>
    <w:r w:rsidRPr="00AB1E23">
      <w:rPr>
        <w:rStyle w:val="PageNumber"/>
        <w:sz w:val="20"/>
        <w:szCs w:val="16"/>
      </w:rPr>
      <w:fldChar w:fldCharType="separate"/>
    </w:r>
    <w:r w:rsidR="00D90D69" w:rsidRPr="00AB1E23">
      <w:rPr>
        <w:rStyle w:val="PageNumber"/>
        <w:sz w:val="20"/>
        <w:szCs w:val="16"/>
      </w:rPr>
      <w:t>4</w:t>
    </w:r>
    <w:r w:rsidRPr="00AB1E23">
      <w:rPr>
        <w:rStyle w:val="PageNumber"/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764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EECF9A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9D16DD8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D2433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77A5AC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1ACE5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B0851E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130E6B0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AC8D58C"/>
    <w:lvl w:ilvl="0">
      <w:start w:val="1"/>
      <w:numFmt w:val="bullet"/>
      <w:pStyle w:val="ListBullet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9" w15:restartNumberingAfterBreak="0">
    <w:nsid w:val="FFFFFF88"/>
    <w:multiLevelType w:val="singleLevel"/>
    <w:tmpl w:val="186AF562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7F3E1014"/>
    <w:lvl w:ilvl="0">
      <w:start w:val="1"/>
      <w:numFmt w:val="bullet"/>
      <w:lvlText w:val=""/>
      <w:lvlJc w:val="left"/>
      <w:pPr>
        <w:ind w:left="401" w:hanging="400"/>
      </w:pPr>
      <w:rPr>
        <w:rFonts w:ascii="Symbol" w:hAnsi="Symbol" w:hint="default"/>
        <w:b w:val="0"/>
        <w:i w:val="0"/>
        <w:color w:val="FF0000"/>
        <w:sz w:val="20"/>
      </w:rPr>
    </w:lvl>
  </w:abstractNum>
  <w:abstractNum w:abstractNumId="11" w15:restartNumberingAfterBreak="0">
    <w:nsid w:val="058436D2"/>
    <w:multiLevelType w:val="hybridMultilevel"/>
    <w:tmpl w:val="66F2CDAE"/>
    <w:lvl w:ilvl="0" w:tplc="5EF66D9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65527CC6">
      <w:start w:val="1"/>
      <w:numFmt w:val="bullet"/>
      <w:lvlText w:val=""/>
      <w:lvlJc w:val="left"/>
      <w:pPr>
        <w:ind w:left="1225" w:hanging="400"/>
      </w:pPr>
      <w:rPr>
        <w:rFonts w:ascii="Symbol" w:hAnsi="Symbol" w:hint="default"/>
        <w:color w:val="FF3300"/>
      </w:rPr>
    </w:lvl>
    <w:lvl w:ilvl="2" w:tplc="15189074">
      <w:start w:val="1"/>
      <w:numFmt w:val="bullet"/>
      <w:lvlText w:val="°"/>
      <w:lvlJc w:val="left"/>
      <w:pPr>
        <w:ind w:left="1625" w:hanging="400"/>
      </w:pPr>
      <w:rPr>
        <w:rFonts w:ascii="Symbol" w:hAnsi="Symbol" w:hint="default"/>
        <w:b/>
        <w:i w:val="0"/>
        <w:color w:val="00B050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267762CE"/>
    <w:multiLevelType w:val="hybridMultilevel"/>
    <w:tmpl w:val="7AAA5104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270641B8"/>
    <w:multiLevelType w:val="multilevel"/>
    <w:tmpl w:val="3A52CCB6"/>
    <w:lvl w:ilvl="0">
      <w:start w:val="1"/>
      <w:numFmt w:val="bullet"/>
      <w:pStyle w:val="ListBullet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326173EE"/>
    <w:multiLevelType w:val="hybridMultilevel"/>
    <w:tmpl w:val="060440DC"/>
    <w:lvl w:ilvl="0" w:tplc="9668AA22">
      <w:start w:val="1"/>
      <w:numFmt w:val="decimal"/>
      <w:pStyle w:val="a"/>
      <w:lvlText w:val="%1."/>
      <w:lvlJc w:val="left"/>
      <w:pPr>
        <w:ind w:left="785" w:hanging="360"/>
      </w:pPr>
      <w:rPr>
        <w:color w:val="808080" w:themeColor="background1" w:themeShade="80"/>
        <w:lang w:val="en-GB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6EE03C4"/>
    <w:multiLevelType w:val="hybridMultilevel"/>
    <w:tmpl w:val="6FE65CFC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4BAA725A"/>
    <w:multiLevelType w:val="hybridMultilevel"/>
    <w:tmpl w:val="C6F063DA"/>
    <w:lvl w:ilvl="0" w:tplc="1422B6A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5207870"/>
    <w:multiLevelType w:val="multilevel"/>
    <w:tmpl w:val="EDC66EAA"/>
    <w:lvl w:ilvl="0">
      <w:start w:val="1"/>
      <w:numFmt w:val="decimal"/>
      <w:pStyle w:val="question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Georgia" w:eastAsia="돋움" w:hAnsi="Georgia" w:hint="default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 w15:restartNumberingAfterBreak="0">
    <w:nsid w:val="60C06E3D"/>
    <w:multiLevelType w:val="hybridMultilevel"/>
    <w:tmpl w:val="C7A473AC"/>
    <w:lvl w:ilvl="0" w:tplc="7F3E1014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867987"/>
    <w:multiLevelType w:val="hybridMultilevel"/>
    <w:tmpl w:val="057EF12A"/>
    <w:lvl w:ilvl="0" w:tplc="B91AC478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15"/>
  </w:num>
  <w:num w:numId="16">
    <w:abstractNumId w:val="12"/>
  </w:num>
  <w:num w:numId="17">
    <w:abstractNumId w:val="11"/>
  </w:num>
  <w:num w:numId="18">
    <w:abstractNumId w:val="19"/>
  </w:num>
  <w:num w:numId="19">
    <w:abstractNumId w:val="14"/>
  </w:num>
  <w:num w:numId="20">
    <w:abstractNumId w:val="17"/>
  </w:num>
  <w:num w:numId="21">
    <w:abstractNumId w:val="17"/>
  </w:num>
  <w:num w:numId="22">
    <w:abstractNumId w:val="13"/>
  </w:num>
  <w:num w:numId="23">
    <w:abstractNumId w:val="0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6"/>
  </w:num>
  <w:num w:numId="37">
    <w:abstractNumId w:val="17"/>
  </w:num>
  <w:num w:numId="38">
    <w:abstractNumId w:val="14"/>
  </w:num>
  <w:num w:numId="39">
    <w:abstractNumId w:val="17"/>
  </w:num>
  <w:num w:numId="40">
    <w:abstractNumId w:val="14"/>
  </w:num>
  <w:num w:numId="41">
    <w:abstractNumId w:val="17"/>
  </w:num>
  <w:num w:numId="42">
    <w:abstractNumId w:val="14"/>
  </w:num>
  <w:num w:numId="43">
    <w:abstractNumId w:val="14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D"/>
    <w:rsid w:val="00001006"/>
    <w:rsid w:val="00002A39"/>
    <w:rsid w:val="000072DE"/>
    <w:rsid w:val="00012E98"/>
    <w:rsid w:val="000435BA"/>
    <w:rsid w:val="000621B0"/>
    <w:rsid w:val="00074419"/>
    <w:rsid w:val="000806B8"/>
    <w:rsid w:val="00082A13"/>
    <w:rsid w:val="000861A6"/>
    <w:rsid w:val="000976E4"/>
    <w:rsid w:val="000B0678"/>
    <w:rsid w:val="000C0BE7"/>
    <w:rsid w:val="000C72BA"/>
    <w:rsid w:val="000D2D6A"/>
    <w:rsid w:val="000D3D00"/>
    <w:rsid w:val="000F24C2"/>
    <w:rsid w:val="00103466"/>
    <w:rsid w:val="00104B10"/>
    <w:rsid w:val="00107912"/>
    <w:rsid w:val="00117A33"/>
    <w:rsid w:val="00117FCE"/>
    <w:rsid w:val="001213BF"/>
    <w:rsid w:val="00124360"/>
    <w:rsid w:val="0013693E"/>
    <w:rsid w:val="00166525"/>
    <w:rsid w:val="00166A83"/>
    <w:rsid w:val="001719C5"/>
    <w:rsid w:val="00193F70"/>
    <w:rsid w:val="001C55CB"/>
    <w:rsid w:val="001C6C45"/>
    <w:rsid w:val="001C7301"/>
    <w:rsid w:val="001D62BE"/>
    <w:rsid w:val="001E5ECA"/>
    <w:rsid w:val="0020047F"/>
    <w:rsid w:val="0023012F"/>
    <w:rsid w:val="00233E3E"/>
    <w:rsid w:val="00257584"/>
    <w:rsid w:val="002874F7"/>
    <w:rsid w:val="00295C07"/>
    <w:rsid w:val="002A0CB1"/>
    <w:rsid w:val="002A632D"/>
    <w:rsid w:val="002A66A1"/>
    <w:rsid w:val="002C7E31"/>
    <w:rsid w:val="002E5473"/>
    <w:rsid w:val="002F3B3A"/>
    <w:rsid w:val="00324310"/>
    <w:rsid w:val="003247A4"/>
    <w:rsid w:val="003541AC"/>
    <w:rsid w:val="00360D54"/>
    <w:rsid w:val="00367A53"/>
    <w:rsid w:val="0039027F"/>
    <w:rsid w:val="003B32B5"/>
    <w:rsid w:val="003C75F4"/>
    <w:rsid w:val="003E6089"/>
    <w:rsid w:val="003F2D53"/>
    <w:rsid w:val="004128AA"/>
    <w:rsid w:val="00440326"/>
    <w:rsid w:val="00451EBC"/>
    <w:rsid w:val="0045512F"/>
    <w:rsid w:val="00463195"/>
    <w:rsid w:val="00466582"/>
    <w:rsid w:val="004A05CC"/>
    <w:rsid w:val="004C3D22"/>
    <w:rsid w:val="004C5855"/>
    <w:rsid w:val="004E7C13"/>
    <w:rsid w:val="004F59CD"/>
    <w:rsid w:val="005166D3"/>
    <w:rsid w:val="00521DFD"/>
    <w:rsid w:val="005A37A0"/>
    <w:rsid w:val="005B1184"/>
    <w:rsid w:val="005C2C85"/>
    <w:rsid w:val="005F3273"/>
    <w:rsid w:val="00626F99"/>
    <w:rsid w:val="00640A8A"/>
    <w:rsid w:val="006576AA"/>
    <w:rsid w:val="00665827"/>
    <w:rsid w:val="00670CF1"/>
    <w:rsid w:val="00676DC0"/>
    <w:rsid w:val="006C2FF5"/>
    <w:rsid w:val="006E23F8"/>
    <w:rsid w:val="006F6642"/>
    <w:rsid w:val="007018C3"/>
    <w:rsid w:val="00705FBD"/>
    <w:rsid w:val="0070799B"/>
    <w:rsid w:val="007213A1"/>
    <w:rsid w:val="00721D6C"/>
    <w:rsid w:val="00733571"/>
    <w:rsid w:val="00735396"/>
    <w:rsid w:val="007510ED"/>
    <w:rsid w:val="0077413E"/>
    <w:rsid w:val="0079214E"/>
    <w:rsid w:val="007B2778"/>
    <w:rsid w:val="007D3377"/>
    <w:rsid w:val="007F221E"/>
    <w:rsid w:val="007F24ED"/>
    <w:rsid w:val="0080107D"/>
    <w:rsid w:val="008043ED"/>
    <w:rsid w:val="0082577E"/>
    <w:rsid w:val="00826D17"/>
    <w:rsid w:val="00843FA0"/>
    <w:rsid w:val="0085052D"/>
    <w:rsid w:val="0087353E"/>
    <w:rsid w:val="008C0887"/>
    <w:rsid w:val="008C3641"/>
    <w:rsid w:val="008E0EDE"/>
    <w:rsid w:val="00940A25"/>
    <w:rsid w:val="009429AB"/>
    <w:rsid w:val="009638A0"/>
    <w:rsid w:val="009773E4"/>
    <w:rsid w:val="0099278B"/>
    <w:rsid w:val="0099685D"/>
    <w:rsid w:val="009A4240"/>
    <w:rsid w:val="009A65AB"/>
    <w:rsid w:val="009C7B10"/>
    <w:rsid w:val="009E3CCF"/>
    <w:rsid w:val="009E5D27"/>
    <w:rsid w:val="00A004CF"/>
    <w:rsid w:val="00A04EBE"/>
    <w:rsid w:val="00A353A7"/>
    <w:rsid w:val="00A5695A"/>
    <w:rsid w:val="00A614C8"/>
    <w:rsid w:val="00A62C90"/>
    <w:rsid w:val="00A7155C"/>
    <w:rsid w:val="00A72EDA"/>
    <w:rsid w:val="00A947F5"/>
    <w:rsid w:val="00A966A2"/>
    <w:rsid w:val="00AA50CB"/>
    <w:rsid w:val="00AB1E23"/>
    <w:rsid w:val="00AB6BB0"/>
    <w:rsid w:val="00AD58DC"/>
    <w:rsid w:val="00AF046F"/>
    <w:rsid w:val="00AF6997"/>
    <w:rsid w:val="00B11660"/>
    <w:rsid w:val="00B12870"/>
    <w:rsid w:val="00B327C0"/>
    <w:rsid w:val="00B33260"/>
    <w:rsid w:val="00B55646"/>
    <w:rsid w:val="00B62E74"/>
    <w:rsid w:val="00B66CBE"/>
    <w:rsid w:val="00B76DC1"/>
    <w:rsid w:val="00B9607D"/>
    <w:rsid w:val="00BA3F96"/>
    <w:rsid w:val="00BA7CF1"/>
    <w:rsid w:val="00BB6C35"/>
    <w:rsid w:val="00BD3E33"/>
    <w:rsid w:val="00BF6941"/>
    <w:rsid w:val="00BF7D85"/>
    <w:rsid w:val="00C03BE6"/>
    <w:rsid w:val="00C040A9"/>
    <w:rsid w:val="00C058C7"/>
    <w:rsid w:val="00C05F59"/>
    <w:rsid w:val="00C308E3"/>
    <w:rsid w:val="00C40D4C"/>
    <w:rsid w:val="00C70A25"/>
    <w:rsid w:val="00C71BAA"/>
    <w:rsid w:val="00C90190"/>
    <w:rsid w:val="00C97BCA"/>
    <w:rsid w:val="00CA49A9"/>
    <w:rsid w:val="00D01871"/>
    <w:rsid w:val="00D06D0B"/>
    <w:rsid w:val="00D1675E"/>
    <w:rsid w:val="00D230EC"/>
    <w:rsid w:val="00D24372"/>
    <w:rsid w:val="00D37895"/>
    <w:rsid w:val="00D42CB1"/>
    <w:rsid w:val="00D90D69"/>
    <w:rsid w:val="00D92F51"/>
    <w:rsid w:val="00D93391"/>
    <w:rsid w:val="00DB6248"/>
    <w:rsid w:val="00DC469B"/>
    <w:rsid w:val="00DD630D"/>
    <w:rsid w:val="00DD7815"/>
    <w:rsid w:val="00DE0079"/>
    <w:rsid w:val="00DE300E"/>
    <w:rsid w:val="00DE5C37"/>
    <w:rsid w:val="00DF242F"/>
    <w:rsid w:val="00E0433D"/>
    <w:rsid w:val="00E174A0"/>
    <w:rsid w:val="00E4520E"/>
    <w:rsid w:val="00EB05FE"/>
    <w:rsid w:val="00EE3E87"/>
    <w:rsid w:val="00EF54CD"/>
    <w:rsid w:val="00F02C08"/>
    <w:rsid w:val="00F30B82"/>
    <w:rsid w:val="00F5751B"/>
    <w:rsid w:val="00F95F25"/>
    <w:rsid w:val="00FC00CB"/>
    <w:rsid w:val="00FC29D3"/>
    <w:rsid w:val="00FC3CF7"/>
    <w:rsid w:val="00FC48B8"/>
    <w:rsid w:val="00FC4FDE"/>
    <w:rsid w:val="00FC7577"/>
    <w:rsid w:val="00FE6D0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BEFB8"/>
  <w15:docId w15:val="{96923B69-682E-49D1-A055-758D46E9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9773E4"/>
    <w:rPr>
      <w:rFonts w:eastAsia="굴림" w:cs="Arial"/>
      <w:sz w:val="22"/>
      <w:szCs w:val="22"/>
      <w:lang w:eastAsia="en-US"/>
    </w:rPr>
  </w:style>
  <w:style w:type="paragraph" w:styleId="Heading1">
    <w:name w:val="heading 1"/>
    <w:basedOn w:val="Normal"/>
    <w:next w:val="BodyText"/>
    <w:autoRedefine/>
    <w:qFormat/>
    <w:rsid w:val="0099685D"/>
    <w:pPr>
      <w:keepNext/>
      <w:spacing w:before="240" w:afterLines="100" w:after="100"/>
      <w:outlineLvl w:val="0"/>
    </w:pPr>
    <w:rPr>
      <w:rFonts w:asciiTheme="majorHAnsi" w:eastAsiaTheme="majorEastAsia" w:hAnsiTheme="majorHAnsi" w:cs="Times New Roman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rsid w:val="00AB1E23"/>
    <w:pPr>
      <w:pBdr>
        <w:bottom w:val="thinThickLargeGap" w:sz="8" w:space="5" w:color="595959" w:themeColor="text1" w:themeTint="A6"/>
      </w:pBdr>
      <w:tabs>
        <w:tab w:val="right" w:pos="9140"/>
      </w:tabs>
      <w:snapToGrid w:val="0"/>
      <w:spacing w:before="288"/>
    </w:pPr>
    <w:rPr>
      <w:rFonts w:asciiTheme="majorHAnsi" w:eastAsiaTheme="majorEastAsia" w:hAnsiTheme="majorHAnsi"/>
      <w:b/>
      <w:smallCaps/>
      <w:noProof/>
      <w:spacing w:val="20"/>
      <w:sz w:val="24"/>
      <w:szCs w:val="24"/>
      <w:lang w:eastAsia="ko-KR"/>
    </w:rPr>
  </w:style>
  <w:style w:type="paragraph" w:styleId="Footer">
    <w:name w:val="footer"/>
    <w:basedOn w:val="Normal"/>
    <w:autoRedefine/>
    <w:rsid w:val="00AB1E23"/>
    <w:pPr>
      <w:pBdr>
        <w:top w:val="thinThickLargeGap" w:sz="8" w:space="1" w:color="595959" w:themeColor="text1" w:themeTint="A6"/>
      </w:pBdr>
      <w:snapToGrid w:val="0"/>
      <w:jc w:val="center"/>
    </w:pPr>
    <w:rPr>
      <w:rFonts w:asciiTheme="majorHAnsi" w:eastAsiaTheme="majorEastAsia" w:hAnsiTheme="majorHAnsi"/>
      <w:b/>
      <w:smallCaps/>
      <w:spacing w:val="30"/>
      <w:sz w:val="18"/>
      <w:szCs w:val="16"/>
      <w:lang w:eastAsia="ko-KR"/>
    </w:rPr>
  </w:style>
  <w:style w:type="paragraph" w:customStyle="1" w:styleId="a">
    <w:name w:val="수식"/>
    <w:basedOn w:val="Normal"/>
    <w:link w:val="Char"/>
    <w:autoRedefine/>
    <w:rsid w:val="00AB1E23"/>
    <w:pPr>
      <w:numPr>
        <w:numId w:val="19"/>
      </w:numPr>
      <w:shd w:val="thinDiagCross" w:color="D9D9D9" w:themeColor="background1" w:themeShade="D9" w:fill="auto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</w:tabs>
      <w:spacing w:line="240" w:lineRule="exact"/>
    </w:pPr>
    <w:rPr>
      <w:rFonts w:ascii="Consolas" w:eastAsia="나눔고딕" w:hAnsi="Consolas"/>
      <w:b/>
      <w:sz w:val="20"/>
      <w:szCs w:val="18"/>
      <w:lang w:eastAsia="ko-KR"/>
    </w:rPr>
  </w:style>
  <w:style w:type="table" w:customStyle="1" w:styleId="a0">
    <w:name w:val="표 나의"/>
    <w:basedOn w:val="TableNormal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Normal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PageNumber">
    <w:name w:val="page number"/>
    <w:basedOn w:val="DefaultParagraphFont"/>
    <w:rsid w:val="007510ED"/>
  </w:style>
  <w:style w:type="paragraph" w:customStyle="1" w:styleId="a1">
    <w:name w:val="학번 이름"/>
    <w:basedOn w:val="Normal"/>
    <w:autoRedefine/>
    <w:rsid w:val="006E23F8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="Calibri" w:hAnsi="Calibri"/>
      <w:lang w:eastAsia="ko-KR"/>
    </w:rPr>
  </w:style>
  <w:style w:type="paragraph" w:customStyle="1" w:styleId="question">
    <w:name w:val="question"/>
    <w:basedOn w:val="BodyText"/>
    <w:link w:val="questionChar"/>
    <w:autoRedefine/>
    <w:rsid w:val="00AA50CB"/>
    <w:pPr>
      <w:numPr>
        <w:numId w:val="2"/>
      </w:numPr>
      <w:spacing w:beforeLines="50" w:afterLines="50"/>
    </w:pPr>
    <w:rPr>
      <w:rFonts w:eastAsia="IB_K850Light"/>
      <w:lang w:val="en-GB" w:eastAsia="ko-KR"/>
    </w:rPr>
  </w:style>
  <w:style w:type="paragraph" w:customStyle="1" w:styleId="answer">
    <w:name w:val="answer"/>
    <w:basedOn w:val="question"/>
    <w:autoRedefine/>
    <w:rsid w:val="000435BA"/>
    <w:pPr>
      <w:numPr>
        <w:numId w:val="0"/>
      </w:numPr>
      <w:spacing w:beforeLines="0" w:afterLines="0"/>
      <w:ind w:left="425"/>
    </w:pPr>
    <w:rPr>
      <w:rFonts w:ascii="Times New Roman" w:hAnsi="Times New Roman"/>
      <w:i/>
      <w:color w:val="FF0000"/>
    </w:rPr>
  </w:style>
  <w:style w:type="paragraph" w:customStyle="1" w:styleId="Figure">
    <w:name w:val="Figure"/>
    <w:basedOn w:val="Normal"/>
    <w:next w:val="BodyText"/>
    <w:autoRedefine/>
    <w:rsid w:val="00C05F59"/>
    <w:pPr>
      <w:spacing w:before="480" w:after="120"/>
      <w:jc w:val="center"/>
    </w:pPr>
  </w:style>
  <w:style w:type="paragraph" w:styleId="BodyText">
    <w:name w:val="Body Text"/>
    <w:basedOn w:val="Normal"/>
    <w:link w:val="BodyTextChar"/>
    <w:autoRedefine/>
    <w:qFormat/>
    <w:rsid w:val="00117A33"/>
    <w:pPr>
      <w:spacing w:before="180" w:after="180"/>
      <w:ind w:left="425"/>
    </w:pPr>
    <w:rPr>
      <w:rFonts w:asciiTheme="minorHAnsi" w:eastAsiaTheme="minorEastAsia" w:hAnsiTheme="minorHAnsi"/>
    </w:rPr>
  </w:style>
  <w:style w:type="paragraph" w:styleId="Title">
    <w:name w:val="Title"/>
    <w:basedOn w:val="Normal"/>
    <w:next w:val="BodyText"/>
    <w:autoRedefine/>
    <w:qFormat/>
    <w:rsid w:val="0087353E"/>
    <w:pPr>
      <w:spacing w:after="120"/>
      <w:jc w:val="center"/>
      <w:outlineLvl w:val="0"/>
    </w:pPr>
    <w:rPr>
      <w:rFonts w:asciiTheme="majorHAnsi" w:eastAsiaTheme="majorEastAsia" w:hAnsiTheme="majorHAnsi"/>
      <w:b/>
      <w:bCs/>
      <w:spacing w:val="20"/>
      <w:sz w:val="32"/>
      <w:szCs w:val="32"/>
    </w:rPr>
  </w:style>
  <w:style w:type="table" w:customStyle="1" w:styleId="TableGeneral">
    <w:name w:val="Table General"/>
    <w:basedOn w:val="TableNormal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NormalWeb">
    <w:name w:val="Normal (Web)"/>
    <w:basedOn w:val="Normal"/>
    <w:uiPriority w:val="99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TableGrid">
    <w:name w:val="Table Grid"/>
    <w:basedOn w:val="TableNormal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BodyText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  <w:ind w:left="0"/>
    </w:pPr>
    <w:rPr>
      <w:lang w:eastAsia="ko-KR"/>
    </w:rPr>
  </w:style>
  <w:style w:type="character" w:customStyle="1" w:styleId="equation-inline">
    <w:name w:val="equation - inline"/>
    <w:basedOn w:val="DefaultParagraphFont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TableNormal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BodyText"/>
    <w:rsid w:val="00B62E74"/>
    <w:pPr>
      <w:spacing w:before="0" w:after="0" w:line="220" w:lineRule="exact"/>
      <w:ind w:left="0"/>
      <w:jc w:val="center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117A33"/>
    <w:rPr>
      <w:rFonts w:asciiTheme="minorHAnsi" w:eastAsiaTheme="minorEastAsia" w:hAnsiTheme="minorHAnsi" w:cs="Arial"/>
      <w:sz w:val="22"/>
      <w:szCs w:val="22"/>
      <w:lang w:eastAsia="en-US"/>
    </w:rPr>
  </w:style>
  <w:style w:type="character" w:customStyle="1" w:styleId="Char">
    <w:name w:val="수식 Char"/>
    <w:basedOn w:val="DefaultParagraphFont"/>
    <w:link w:val="a"/>
    <w:rsid w:val="00AB1E23"/>
    <w:rPr>
      <w:rFonts w:ascii="Consolas" w:eastAsia="나눔고딕" w:hAnsi="Consolas" w:cs="Arial"/>
      <w:b/>
      <w:szCs w:val="18"/>
      <w:shd w:val="thinDiagCross" w:color="D9D9D9" w:themeColor="background1" w:themeShade="D9" w:fill="auto"/>
    </w:rPr>
  </w:style>
  <w:style w:type="paragraph" w:styleId="BalloonText">
    <w:name w:val="Balloon Text"/>
    <w:basedOn w:val="Normal"/>
    <w:link w:val="BalloonTextChar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ListNumber">
    <w:name w:val="List Number"/>
    <w:basedOn w:val="Normal"/>
    <w:rsid w:val="006F6642"/>
    <w:pPr>
      <w:numPr>
        <w:numId w:val="9"/>
      </w:numPr>
      <w:contextualSpacing/>
    </w:pPr>
  </w:style>
  <w:style w:type="paragraph" w:styleId="ListBullet">
    <w:name w:val="List Bullet"/>
    <w:basedOn w:val="BodyText"/>
    <w:autoRedefine/>
    <w:rsid w:val="0099685D"/>
    <w:pPr>
      <w:numPr>
        <w:numId w:val="22"/>
      </w:numPr>
      <w:contextualSpacing/>
    </w:pPr>
    <w:rPr>
      <w:lang w:eastAsia="ko-KR"/>
    </w:rPr>
  </w:style>
  <w:style w:type="paragraph" w:styleId="ListContinue3">
    <w:name w:val="List Continue 3"/>
    <w:basedOn w:val="Normal"/>
    <w:rsid w:val="006F6642"/>
    <w:pPr>
      <w:spacing w:after="180"/>
      <w:ind w:leftChars="600" w:left="1275"/>
      <w:contextualSpacing/>
    </w:pPr>
  </w:style>
  <w:style w:type="paragraph" w:styleId="ListBullet2">
    <w:name w:val="List Bullet 2"/>
    <w:basedOn w:val="BodyText"/>
    <w:autoRedefine/>
    <w:rsid w:val="00360D54"/>
    <w:pPr>
      <w:numPr>
        <w:numId w:val="5"/>
      </w:numPr>
      <w:ind w:left="1276" w:hanging="425"/>
      <w:contextualSpacing/>
    </w:pPr>
  </w:style>
  <w:style w:type="paragraph" w:styleId="ListBullet3">
    <w:name w:val="List Bullet 3"/>
    <w:basedOn w:val="Normal"/>
    <w:rsid w:val="006F6642"/>
    <w:pPr>
      <w:numPr>
        <w:numId w:val="6"/>
      </w:numPr>
      <w:contextualSpacing/>
    </w:pPr>
  </w:style>
  <w:style w:type="paragraph" w:styleId="DocumentMap">
    <w:name w:val="Document Map"/>
    <w:basedOn w:val="Normal"/>
    <w:link w:val="DocumentMapChar"/>
    <w:rsid w:val="00DE300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autoRedefine/>
    <w:unhideWhenUsed/>
    <w:qFormat/>
    <w:rsid w:val="00F30B82"/>
    <w:pPr>
      <w:spacing w:before="120"/>
      <w:jc w:val="center"/>
    </w:pPr>
    <w:rPr>
      <w:rFonts w:ascii="Arial" w:eastAsia="나눔고딕" w:hAnsi="Arial"/>
      <w:b/>
      <w:bCs/>
      <w:sz w:val="16"/>
      <w:szCs w:val="18"/>
    </w:rPr>
  </w:style>
  <w:style w:type="paragraph" w:styleId="NoSpacing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BodyText"/>
    <w:autoRedefine/>
    <w:qFormat/>
    <w:rsid w:val="008C3641"/>
    <w:pPr>
      <w:adjustRightInd w:val="0"/>
      <w:spacing w:before="0" w:after="0" w:line="240" w:lineRule="exact"/>
      <w:ind w:left="0"/>
      <w:jc w:val="center"/>
    </w:pPr>
    <w:rPr>
      <w:rFonts w:ascii="Arial" w:hAnsi="Arial"/>
      <w:sz w:val="18"/>
    </w:rPr>
  </w:style>
  <w:style w:type="table" w:customStyle="1" w:styleId="MyTabkle">
    <w:name w:val="My Tabkle"/>
    <w:basedOn w:val="TableNormal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DefaultParagraphFont"/>
    <w:link w:val="question"/>
    <w:rsid w:val="00AA50CB"/>
    <w:rPr>
      <w:rFonts w:ascii="Georgia" w:eastAsia="IB_K850Light" w:hAnsi="Georgia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AA50CB"/>
    <w:rPr>
      <w:color w:val="808080"/>
    </w:rPr>
  </w:style>
  <w:style w:type="paragraph" w:styleId="Date">
    <w:name w:val="Date"/>
    <w:basedOn w:val="Normal"/>
    <w:next w:val="Normal"/>
    <w:link w:val="DateChar"/>
    <w:rsid w:val="0087353E"/>
    <w:pPr>
      <w:spacing w:after="240"/>
      <w:jc w:val="center"/>
    </w:pPr>
    <w:rPr>
      <w:rFonts w:asciiTheme="minorHAnsi" w:eastAsiaTheme="minorEastAsia" w:hAnsiTheme="minorHAnsi"/>
      <w:sz w:val="20"/>
    </w:rPr>
  </w:style>
  <w:style w:type="character" w:customStyle="1" w:styleId="DateChar">
    <w:name w:val="Date Char"/>
    <w:basedOn w:val="DefaultParagraphFont"/>
    <w:link w:val="Date"/>
    <w:rsid w:val="0087353E"/>
    <w:rPr>
      <w:rFonts w:asciiTheme="minorHAnsi" w:eastAsiaTheme="minorEastAsia" w:hAnsiTheme="minorHAnsi" w:cs="Arial"/>
      <w:szCs w:val="22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9773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9773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1C55CB"/>
    <w:rPr>
      <w:color w:val="0000FF" w:themeColor="hyperlink"/>
      <w:u w:val="single"/>
    </w:rPr>
  </w:style>
  <w:style w:type="paragraph" w:customStyle="1" w:styleId="Default">
    <w:name w:val="Default"/>
    <w:rsid w:val="002F3B3A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oun\Dropbox\Template\h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0">
      <a:majorFont>
        <a:latin typeface="Noto Sans"/>
        <a:ea typeface="KoPub바탕체 Medium"/>
        <a:cs typeface=""/>
      </a:majorFont>
      <a:minorFont>
        <a:latin typeface="Noto Serif"/>
        <a:ea typeface="KoPub돋움체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hw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Consider the following assembler instruction</vt:lpstr>
      <vt:lpstr>Consider the following assembler instruction</vt:lpstr>
    </vt:vector>
  </TitlesOfParts>
  <Company>Sung Kyun Kwan University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subject/>
  <dc:creator>Hyoung-Kee Choi</dc:creator>
  <cp:keywords/>
  <dc:description/>
  <cp:lastModifiedBy>Choi Hyoung-Kee</cp:lastModifiedBy>
  <cp:revision>6</cp:revision>
  <cp:lastPrinted>2013-03-24T23:56:00Z</cp:lastPrinted>
  <dcterms:created xsi:type="dcterms:W3CDTF">2019-03-12T00:39:00Z</dcterms:created>
  <dcterms:modified xsi:type="dcterms:W3CDTF">2019-03-12T00:49:00Z</dcterms:modified>
</cp:coreProperties>
</file>